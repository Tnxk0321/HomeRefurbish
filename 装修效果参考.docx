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7375" w:rsidRDefault="00407375" w:rsidP="00614B08">
      <w:pPr>
        <w:ind w:firstLineChars="0"/>
        <w:rPr>
          <w:noProof/>
        </w:rPr>
      </w:pPr>
    </w:p>
    <w:p w:rsidR="00407375" w:rsidRDefault="00407375" w:rsidP="00614B08">
      <w:pPr>
        <w:ind w:firstLineChars="0"/>
      </w:pPr>
      <w:bookmarkStart w:id="0" w:name="_GoBack"/>
      <w:r w:rsidRPr="00407375">
        <w:rPr>
          <w:noProof/>
        </w:rPr>
        <w:drawing>
          <wp:inline distT="0" distB="0" distL="0" distR="0">
            <wp:extent cx="5273675" cy="4103466"/>
            <wp:effectExtent l="0" t="0" r="3175" b="0"/>
            <wp:docPr id="2" name="图片 2" descr="C:\Users\Luo Ke\Desktop\9c37225ba75ab74345bc14ef5c66c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o Ke\Desktop\9c37225ba75ab74345bc14ef5c66c97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612" b="22289"/>
                    <a:stretch/>
                  </pic:blipFill>
                  <pic:spPr bwMode="auto">
                    <a:xfrm>
                      <a:off x="0" y="0"/>
                      <a:ext cx="5274310" cy="41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614B08" w:rsidRPr="00614B08" w:rsidRDefault="00614B08" w:rsidP="00614B08">
      <w:pPr>
        <w:pStyle w:val="1"/>
      </w:pPr>
      <w:r w:rsidRPr="00614B08">
        <w:rPr>
          <w:rFonts w:hint="eastAsia"/>
        </w:rPr>
        <w:t>玄关</w:t>
      </w:r>
    </w:p>
    <w:p w:rsidR="00614B08" w:rsidRPr="00614B08" w:rsidRDefault="00614B08" w:rsidP="00416989">
      <w:pPr>
        <w:pStyle w:val="1"/>
      </w:pPr>
      <w:r w:rsidRPr="00614B08">
        <w:tab/>
      </w:r>
      <w:r w:rsidRPr="00614B08">
        <w:rPr>
          <w:rFonts w:hint="eastAsia"/>
        </w:rPr>
        <w:t>餐厅</w:t>
      </w:r>
    </w:p>
    <w:p w:rsidR="00614B08" w:rsidRPr="00614B08" w:rsidRDefault="00614B08" w:rsidP="00614B08">
      <w:pPr>
        <w:pStyle w:val="1"/>
      </w:pPr>
      <w:r w:rsidRPr="00614B08">
        <w:tab/>
      </w:r>
      <w:r w:rsidRPr="00614B08">
        <w:rPr>
          <w:rFonts w:hint="eastAsia"/>
        </w:rPr>
        <w:t>客厅</w:t>
      </w:r>
    </w:p>
    <w:p w:rsidR="00614B08" w:rsidRPr="00614B08" w:rsidRDefault="00614B08" w:rsidP="00614B08">
      <w:pPr>
        <w:pStyle w:val="1"/>
      </w:pPr>
      <w:r w:rsidRPr="00614B08">
        <w:tab/>
      </w:r>
      <w:r w:rsidRPr="00614B08">
        <w:rPr>
          <w:rFonts w:hint="eastAsia"/>
        </w:rPr>
        <w:t>阳台</w:t>
      </w:r>
    </w:p>
    <w:p w:rsidR="00614B08" w:rsidRPr="00614B08" w:rsidRDefault="00614B08" w:rsidP="00614B08">
      <w:pPr>
        <w:pStyle w:val="1"/>
      </w:pPr>
      <w:r w:rsidRPr="00614B08">
        <w:tab/>
      </w:r>
      <w:r w:rsidRPr="00614B08">
        <w:rPr>
          <w:rFonts w:hint="eastAsia"/>
        </w:rPr>
        <w:t>厨房</w:t>
      </w:r>
    </w:p>
    <w:p w:rsidR="00614B08" w:rsidRPr="00614B08" w:rsidRDefault="00614B08" w:rsidP="00614B08">
      <w:pPr>
        <w:pStyle w:val="1"/>
      </w:pPr>
      <w:r w:rsidRPr="00614B08">
        <w:rPr>
          <w:rFonts w:hint="eastAsia"/>
        </w:rPr>
        <w:t>客卫</w:t>
      </w:r>
    </w:p>
    <w:p w:rsidR="00614B08" w:rsidRPr="00614B08" w:rsidRDefault="00614B08" w:rsidP="00614B08">
      <w:pPr>
        <w:pStyle w:val="1"/>
      </w:pPr>
      <w:r w:rsidRPr="00614B08">
        <w:rPr>
          <w:rFonts w:hint="eastAsia"/>
        </w:rPr>
        <w:t>书房</w:t>
      </w:r>
    </w:p>
    <w:p w:rsidR="00614B08" w:rsidRDefault="00614B08" w:rsidP="00614B08">
      <w:pPr>
        <w:pStyle w:val="1"/>
      </w:pPr>
      <w:r w:rsidRPr="00614B08">
        <w:rPr>
          <w:rFonts w:hint="eastAsia"/>
        </w:rPr>
        <w:lastRenderedPageBreak/>
        <w:t>主卧</w:t>
      </w:r>
    </w:p>
    <w:p w:rsidR="00082741" w:rsidRPr="00082741" w:rsidRDefault="00082741" w:rsidP="00082741">
      <w:pPr>
        <w:ind w:firstLine="480"/>
      </w:pPr>
      <w:r>
        <w:rPr>
          <w:rFonts w:hint="eastAsia"/>
        </w:rPr>
        <w:t>提前想好怎么走石膏线</w:t>
      </w:r>
    </w:p>
    <w:p w:rsidR="00082741" w:rsidRPr="00082741" w:rsidRDefault="00082741" w:rsidP="00082741">
      <w:pPr>
        <w:ind w:firstLine="480"/>
      </w:pPr>
      <w:r w:rsidRPr="00082741">
        <w:rPr>
          <w:noProof/>
        </w:rPr>
        <w:drawing>
          <wp:inline distT="0" distB="0" distL="0" distR="0">
            <wp:extent cx="2892056" cy="1627585"/>
            <wp:effectExtent l="0" t="0" r="3810" b="0"/>
            <wp:docPr id="1" name="图片 1" descr="C:\Users\LUOKE~1\AppData\Local\Temp\WeChat Files\8416863151496ff22803217c50108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OKE~1\AppData\Local\Temp\WeChat Files\8416863151496ff22803217c501080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7743" cy="163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B08" w:rsidRPr="00614B08" w:rsidRDefault="00614B08" w:rsidP="00614B08">
      <w:pPr>
        <w:pStyle w:val="1"/>
      </w:pPr>
      <w:r w:rsidRPr="00614B08">
        <w:tab/>
      </w:r>
      <w:r w:rsidRPr="00614B08">
        <w:rPr>
          <w:rFonts w:hint="eastAsia"/>
        </w:rPr>
        <w:t>主卫</w:t>
      </w:r>
    </w:p>
    <w:p w:rsidR="00614B08" w:rsidRPr="00614B08" w:rsidRDefault="00614B08" w:rsidP="00614B08">
      <w:pPr>
        <w:pStyle w:val="1"/>
      </w:pPr>
      <w:r w:rsidRPr="00614B08">
        <w:rPr>
          <w:rFonts w:hint="eastAsia"/>
        </w:rPr>
        <w:t>大客房</w:t>
      </w:r>
    </w:p>
    <w:p w:rsidR="001B0FB1" w:rsidRPr="00ED0999" w:rsidRDefault="00614B08" w:rsidP="00614B08">
      <w:pPr>
        <w:pStyle w:val="1"/>
      </w:pPr>
      <w:r w:rsidRPr="00614B08">
        <w:rPr>
          <w:rFonts w:hint="eastAsia"/>
        </w:rPr>
        <w:t>小客房</w:t>
      </w:r>
    </w:p>
    <w:sectPr w:rsidR="001B0FB1" w:rsidRPr="00ED099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1B94" w:rsidRDefault="002C1B94" w:rsidP="00CB033A">
      <w:pPr>
        <w:spacing w:line="240" w:lineRule="auto"/>
        <w:ind w:firstLine="480"/>
      </w:pPr>
      <w:r>
        <w:separator/>
      </w:r>
    </w:p>
  </w:endnote>
  <w:endnote w:type="continuationSeparator" w:id="0">
    <w:p w:rsidR="002C1B94" w:rsidRDefault="002C1B94" w:rsidP="00CB033A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033A" w:rsidRDefault="00CB033A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033A" w:rsidRDefault="00CB033A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033A" w:rsidRDefault="00CB033A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1B94" w:rsidRDefault="002C1B94" w:rsidP="00CB033A">
      <w:pPr>
        <w:spacing w:line="240" w:lineRule="auto"/>
        <w:ind w:firstLine="480"/>
      </w:pPr>
      <w:r>
        <w:separator/>
      </w:r>
    </w:p>
  </w:footnote>
  <w:footnote w:type="continuationSeparator" w:id="0">
    <w:p w:rsidR="002C1B94" w:rsidRDefault="002C1B94" w:rsidP="00CB033A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033A" w:rsidRDefault="00CB033A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033A" w:rsidRPr="00CB033A" w:rsidRDefault="00CB033A" w:rsidP="00CB033A">
    <w:pPr>
      <w:ind w:left="48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033A" w:rsidRDefault="00CB033A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E207C"/>
    <w:multiLevelType w:val="multilevel"/>
    <w:tmpl w:val="0B1EB954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Theme="minorHAnsi" w:eastAsiaTheme="minorEastAsia" w:hAnsiTheme="minorHAnsi" w:hint="default"/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nothing"/>
      <w:lvlText w:val="%1.%2.%3 "/>
      <w:lvlJc w:val="left"/>
      <w:pPr>
        <w:ind w:left="425" w:firstLine="0"/>
      </w:pPr>
      <w:rPr>
        <w:rFonts w:hint="eastAsia"/>
      </w:rPr>
    </w:lvl>
    <w:lvl w:ilvl="3">
      <w:start w:val="1"/>
      <w:numFmt w:val="decimal"/>
      <w:suff w:val="nothing"/>
      <w:lvlText w:val="%1.%2.%3.%4 "/>
      <w:lvlJc w:val="left"/>
      <w:pPr>
        <w:ind w:left="425" w:firstLine="0"/>
      </w:pPr>
      <w:rPr>
        <w:rFonts w:hint="eastAsia"/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851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A40"/>
    <w:rsid w:val="000209B7"/>
    <w:rsid w:val="00082741"/>
    <w:rsid w:val="001A1A9F"/>
    <w:rsid w:val="002C1B94"/>
    <w:rsid w:val="00367EF7"/>
    <w:rsid w:val="003C2CEA"/>
    <w:rsid w:val="003C7A02"/>
    <w:rsid w:val="003E6A4B"/>
    <w:rsid w:val="00407375"/>
    <w:rsid w:val="00614B08"/>
    <w:rsid w:val="006A00A7"/>
    <w:rsid w:val="00710259"/>
    <w:rsid w:val="00745799"/>
    <w:rsid w:val="007925B7"/>
    <w:rsid w:val="007C30BF"/>
    <w:rsid w:val="0096713F"/>
    <w:rsid w:val="00996306"/>
    <w:rsid w:val="009A1A40"/>
    <w:rsid w:val="00A539CA"/>
    <w:rsid w:val="00A55FDC"/>
    <w:rsid w:val="00B517A2"/>
    <w:rsid w:val="00B7643B"/>
    <w:rsid w:val="00CB033A"/>
    <w:rsid w:val="00D8355B"/>
    <w:rsid w:val="00D94B90"/>
    <w:rsid w:val="00DA0BE5"/>
    <w:rsid w:val="00E26312"/>
    <w:rsid w:val="00ED0999"/>
    <w:rsid w:val="00F4446B"/>
    <w:rsid w:val="00FA6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5608CB"/>
  <w15:chartTrackingRefBased/>
  <w15:docId w15:val="{F7B34C4D-A29A-47E8-A859-6F86A9505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6312"/>
    <w:pPr>
      <w:widowControl w:val="0"/>
      <w:spacing w:line="360" w:lineRule="auto"/>
      <w:ind w:firstLineChars="200" w:firstLine="200"/>
      <w:jc w:val="both"/>
    </w:pPr>
    <w:rPr>
      <w:rFonts w:eastAsia="仿宋"/>
      <w:sz w:val="24"/>
    </w:rPr>
  </w:style>
  <w:style w:type="paragraph" w:styleId="1">
    <w:name w:val="heading 1"/>
    <w:basedOn w:val="a"/>
    <w:next w:val="a"/>
    <w:link w:val="10"/>
    <w:uiPriority w:val="9"/>
    <w:qFormat/>
    <w:rsid w:val="00D94B90"/>
    <w:pPr>
      <w:numPr>
        <w:numId w:val="1"/>
      </w:numPr>
      <w:spacing w:before="340" w:after="330" w:line="480" w:lineRule="auto"/>
      <w:ind w:firstLineChars="0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94B90"/>
    <w:pPr>
      <w:numPr>
        <w:ilvl w:val="1"/>
        <w:numId w:val="1"/>
      </w:numPr>
      <w:spacing w:before="120" w:after="120" w:line="480" w:lineRule="auto"/>
      <w:ind w:firstLineChars="0"/>
      <w:outlineLvl w:val="1"/>
    </w:pPr>
    <w:rPr>
      <w:rFonts w:ascii="Times New Roman" w:hAnsi="Times New Roman"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26312"/>
    <w:pPr>
      <w:ind w:firstLineChars="0" w:firstLine="0"/>
      <w:outlineLvl w:val="2"/>
    </w:pPr>
    <w:rPr>
      <w:rFonts w:ascii="Times New Roman" w:hAnsi="Times New Roman"/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94B90"/>
    <w:pPr>
      <w:ind w:firstLineChars="0" w:firstLine="0"/>
      <w:outlineLvl w:val="3"/>
    </w:pPr>
    <w:rPr>
      <w:rFonts w:ascii="Times New Roman" w:hAnsi="Times New Roman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E26312"/>
    <w:pPr>
      <w:numPr>
        <w:ilvl w:val="4"/>
        <w:numId w:val="1"/>
      </w:numPr>
      <w:ind w:firstLineChars="0"/>
      <w:outlineLvl w:val="4"/>
    </w:pPr>
    <w:rPr>
      <w:rFonts w:ascii="Times New Roman" w:hAnsi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94B90"/>
    <w:rPr>
      <w:rFonts w:ascii="Times New Roman" w:eastAsia="仿宋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94B90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E26312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D94B90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E26312"/>
    <w:rPr>
      <w:rFonts w:ascii="Times New Roman" w:eastAsia="仿宋" w:hAnsi="Times New Roman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CB03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033A"/>
    <w:rPr>
      <w:rFonts w:eastAsia="仿宋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033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033A"/>
    <w:rPr>
      <w:rFonts w:eastAsia="仿宋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o%20Ke\Documents\&#33258;&#23450;&#20041;%20Office%20&#27169;&#26495;\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模板</Template>
  <TotalTime>5</TotalTime>
  <Pages>2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 Ke</dc:creator>
  <cp:keywords/>
  <dc:description/>
  <cp:lastModifiedBy>Luo Ke</cp:lastModifiedBy>
  <cp:revision>15</cp:revision>
  <dcterms:created xsi:type="dcterms:W3CDTF">2021-05-27T01:14:00Z</dcterms:created>
  <dcterms:modified xsi:type="dcterms:W3CDTF">2021-05-27T06:59:00Z</dcterms:modified>
</cp:coreProperties>
</file>